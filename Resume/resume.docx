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6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365"/>
        <w:gridCol w:w="5380"/>
      </w:tblGrid>
      <w:tr w:rsidR="007A0F44" w:rsidRPr="00565B06" w14:paraId="443892E0" w14:textId="77777777" w:rsidTr="00C43C14">
        <w:trPr>
          <w:trHeight w:hRule="exact" w:val="1835"/>
        </w:trPr>
        <w:tc>
          <w:tcPr>
            <w:tcW w:w="3365" w:type="dxa"/>
            <w:tcMar>
              <w:right w:w="144" w:type="dxa"/>
            </w:tcMar>
            <w:vAlign w:val="center"/>
          </w:tcPr>
          <w:p w14:paraId="51FAA8C8" w14:textId="3CB0A360" w:rsidR="007A0F44" w:rsidRPr="002C7BD6" w:rsidRDefault="00A02567" w:rsidP="00C6083D">
            <w:pPr>
              <w:pStyle w:val="Title"/>
              <w:rPr>
                <w:szCs w:val="66"/>
              </w:rPr>
            </w:pPr>
            <w:r w:rsidRPr="002C7BD6">
              <w:rPr>
                <w:szCs w:val="66"/>
              </w:rPr>
              <w:t>Joshua</w:t>
            </w:r>
          </w:p>
          <w:p w14:paraId="1829CECF" w14:textId="77777777" w:rsidR="007A0F44" w:rsidRPr="00C417F5" w:rsidRDefault="00A02567" w:rsidP="00C6083D">
            <w:pPr>
              <w:pStyle w:val="Subtitle"/>
              <w:rPr>
                <w:rFonts w:ascii="Calibri" w:hAnsi="Calibri"/>
                <w:bCs/>
              </w:rPr>
            </w:pPr>
            <w:r w:rsidRPr="00C417F5">
              <w:rPr>
                <w:rFonts w:ascii="Calibri" w:hAnsi="Calibri"/>
                <w:bCs/>
              </w:rPr>
              <w:t>moore</w:t>
            </w:r>
          </w:p>
        </w:tc>
        <w:tc>
          <w:tcPr>
            <w:tcW w:w="5381" w:type="dxa"/>
            <w:tcMar>
              <w:left w:w="144" w:type="dxa"/>
            </w:tcMar>
          </w:tcPr>
          <w:p w14:paraId="16EF9FFC" w14:textId="77777777" w:rsidR="007A0F44" w:rsidRDefault="00000000" w:rsidP="00C6083D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896E5B1E0CC4E84A6923FAEC16107F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02567">
                  <w:t>Berkeley, CA - Northfield, MN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7D1DCCF" wp14:editId="0910C4D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B0AD6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D956A6" w14:textId="04CC1B41" w:rsidR="007A0F44" w:rsidRDefault="00000000" w:rsidP="00C6083D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9CA30A61E034801AC2DF24728CA601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02567">
                  <w:t>510-708-5293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35B7B09" wp14:editId="478C04C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2000E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9DDD874" w14:textId="77777777" w:rsidR="007A0F44" w:rsidRPr="00FA11F2" w:rsidRDefault="00000000" w:rsidP="00C6083D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DB7CF334BD04C4FB290C5BEFA878BA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02567" w:rsidRPr="00FA11F2">
                  <w:t>moorej2@carleton.edu</w:t>
                </w:r>
              </w:sdtContent>
            </w:sdt>
            <w:r w:rsidR="007A0F44" w:rsidRPr="00FA11F2">
              <w:t xml:space="preserve">  </w:t>
            </w:r>
            <w:r w:rsidR="007A0F44" w:rsidRPr="00FA11F2">
              <w:rPr>
                <w:noProof/>
              </w:rPr>
              <mc:AlternateContent>
                <mc:Choice Requires="wps">
                  <w:drawing>
                    <wp:inline distT="0" distB="0" distL="0" distR="0" wp14:anchorId="61A101F7" wp14:editId="78D5443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9619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EC58BD3" w14:textId="2C992411" w:rsidR="007A0F44" w:rsidRPr="00FA11F2" w:rsidRDefault="00000000" w:rsidP="00C6083D">
            <w:pPr>
              <w:pStyle w:val="ContactInfo"/>
              <w:ind w:left="-720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0E7F3138695435D8BB34AE728F05A5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FA11F2" w:rsidRPr="00FA11F2">
                  <w:t>learnmoore.org/josh/</w:t>
                </w:r>
              </w:sdtContent>
            </w:sdt>
            <w:r w:rsidR="007A0F44" w:rsidRPr="00FA11F2">
              <w:t xml:space="preserve">  </w:t>
            </w:r>
            <w:r w:rsidR="00FA11F2" w:rsidRPr="00FA11F2">
              <w:rPr>
                <w:noProof/>
              </w:rPr>
              <w:drawing>
                <wp:inline distT="0" distB="0" distL="0" distR="0" wp14:anchorId="2B337141" wp14:editId="4A1E1CAB">
                  <wp:extent cx="127000" cy="127000"/>
                  <wp:effectExtent l="0" t="0" r="0" b="0"/>
                  <wp:docPr id="659793789" name="Picture 2" descr="A purple globe with a curs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93789" name="Picture 2" descr="A purple globe with a curso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6030" cy="14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F19C5" w14:textId="6204AFC0" w:rsidR="007A0F44" w:rsidRPr="00FA11F2" w:rsidRDefault="00000000" w:rsidP="00C6083D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7BE3297520474A4BB87CA8685F9A98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FA11F2" w:rsidRPr="00FA11F2">
                  <w:t>linkedin.com/in/josh-moore-8721551a2</w:t>
                </w:r>
              </w:sdtContent>
            </w:sdt>
            <w:r w:rsidR="007A0F44" w:rsidRPr="00FA11F2">
              <w:t xml:space="preserve">  </w:t>
            </w:r>
            <w:r w:rsidR="00FA11F2" w:rsidRPr="00FA11F2">
              <w:rPr>
                <w:noProof/>
              </w:rPr>
              <mc:AlternateContent>
                <mc:Choice Requires="wps">
                  <w:drawing>
                    <wp:inline distT="0" distB="0" distL="0" distR="0" wp14:anchorId="780D817F" wp14:editId="392DE5A4">
                      <wp:extent cx="109728" cy="109728"/>
                      <wp:effectExtent l="0" t="0" r="5080" b="5080"/>
                      <wp:docPr id="216150984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E7D9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B91D22C" w14:textId="791EAB7E" w:rsidR="00F04352" w:rsidRPr="00565B06" w:rsidRDefault="00F04352" w:rsidP="00C6083D">
            <w:pPr>
              <w:pStyle w:val="ContactInfo"/>
            </w:pPr>
            <w:r w:rsidRPr="00FA11F2">
              <w:t>orcid.org/0009-0009-2</w:t>
            </w:r>
            <w:r w:rsidRPr="00F04352">
              <w:t>258-536</w:t>
            </w:r>
            <w:r w:rsidR="009F0ADC">
              <w:t xml:space="preserve">5  </w:t>
            </w:r>
            <w:r w:rsidR="009F0ADC">
              <w:rPr>
                <w:noProof/>
              </w:rPr>
              <w:drawing>
                <wp:inline distT="0" distB="0" distL="0" distR="0" wp14:anchorId="3225E833" wp14:editId="5009B2A4">
                  <wp:extent cx="122989" cy="122989"/>
                  <wp:effectExtent l="0" t="0" r="4445" b="4445"/>
                  <wp:docPr id="1762442614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442614" name="Graphic 17624426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7" cy="13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892DB" w14:textId="21E7C9A0" w:rsidR="00A77B4D" w:rsidRPr="00295359" w:rsidRDefault="00A77B4D" w:rsidP="007850D1">
      <w:pPr>
        <w:rPr>
          <w:sz w:val="2"/>
          <w:szCs w:val="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7E6CAA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C46CEE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CD6F5E" wp14:editId="22365652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A828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37B2FD4" w14:textId="77777777" w:rsidR="00A77B4D" w:rsidRPr="00565B06" w:rsidRDefault="00000000" w:rsidP="00803704">
            <w:pPr>
              <w:pStyle w:val="Heading1"/>
              <w:spacing w:before="120"/>
            </w:pPr>
            <w:sdt>
              <w:sdtPr>
                <w:alias w:val="Education:"/>
                <w:tag w:val="Education:"/>
                <w:id w:val="1586649636"/>
                <w:placeholder>
                  <w:docPart w:val="DBB1D614C9CB439092635A6CA5514EB0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BF9656D" w14:textId="2213D11A" w:rsidR="007C0E0E" w:rsidRPr="00565B06" w:rsidRDefault="00714CCD" w:rsidP="00990999">
      <w:pPr>
        <w:pStyle w:val="Heading2"/>
      </w:pPr>
      <w:r>
        <w:t>Carleton College</w:t>
      </w:r>
      <w:r w:rsidR="007C0E0E" w:rsidRPr="00565B06">
        <w:t xml:space="preserve"> | </w:t>
      </w:r>
      <w:r w:rsidR="00CC374E" w:rsidRPr="00CC374E">
        <w:rPr>
          <w:iCs/>
          <w:color w:val="4C4C4C" w:themeColor="text2" w:themeTint="BF"/>
        </w:rPr>
        <w:t>Northfield, MN</w:t>
      </w:r>
    </w:p>
    <w:p w14:paraId="69B4CAA1" w14:textId="33165248" w:rsidR="007C0E0E" w:rsidRPr="00565B06" w:rsidRDefault="00714CCD" w:rsidP="00990999">
      <w:pPr>
        <w:pStyle w:val="Heading3"/>
      </w:pPr>
      <w:r>
        <w:t>september 2020</w:t>
      </w:r>
      <w:r w:rsidR="007C0E0E" w:rsidRPr="00565B06">
        <w:t xml:space="preserve"> –</w:t>
      </w:r>
      <w:r w:rsidR="002475F3">
        <w:t xml:space="preserve"> </w:t>
      </w:r>
      <w:r w:rsidR="00A85991">
        <w:t>june 2024</w:t>
      </w:r>
    </w:p>
    <w:p w14:paraId="49DCDF62" w14:textId="036C8AB5" w:rsidR="00990999" w:rsidRDefault="00990999" w:rsidP="00990999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Pr="00990999">
        <w:rPr>
          <w:rFonts w:cstheme="minorHAnsi"/>
          <w:color w:val="4C4C4C"/>
        </w:rPr>
        <w:t>Bachelor of Arts. GPA 3.8</w:t>
      </w:r>
      <w:r w:rsidR="00077EE2">
        <w:rPr>
          <w:rFonts w:cstheme="minorHAnsi"/>
          <w:color w:val="4C4C4C"/>
        </w:rPr>
        <w:t>2</w:t>
      </w:r>
      <w:r w:rsidRPr="00990999">
        <w:rPr>
          <w:rFonts w:cstheme="minorHAnsi"/>
          <w:color w:val="4C4C4C"/>
        </w:rPr>
        <w:t>/4. Computer Science major, with Religion and German minors</w:t>
      </w:r>
    </w:p>
    <w:p w14:paraId="04624AD1" w14:textId="7A5F6A3F" w:rsidR="00990999" w:rsidRDefault="00990999" w:rsidP="00990999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Pr="00990999">
        <w:rPr>
          <w:rFonts w:cstheme="minorHAnsi"/>
          <w:color w:val="4C4C4C"/>
        </w:rPr>
        <w:t>Coursework in Math, English, Economics, Filmmaking, Political Science, and Philosophy</w:t>
      </w:r>
    </w:p>
    <w:p w14:paraId="2C3A75D8" w14:textId="400C564E" w:rsidR="00CC374E" w:rsidRPr="0023134F" w:rsidRDefault="00A87DEA" w:rsidP="00742F41"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="00990999" w:rsidRPr="00990999">
        <w:rPr>
          <w:rFonts w:cstheme="minorHAnsi"/>
          <w:color w:val="4C4C4C"/>
        </w:rPr>
        <w:t>Studied abroad in Berlin (Fall 2022). Included courses in immigration and memory politics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0"/>
        <w:gridCol w:w="8654"/>
      </w:tblGrid>
      <w:tr w:rsidR="005E088C" w:rsidRPr="00565B06" w14:paraId="32A0535B" w14:textId="77777777" w:rsidTr="00C223F8">
        <w:tc>
          <w:tcPr>
            <w:tcW w:w="720" w:type="dxa"/>
            <w:tcMar>
              <w:right w:w="216" w:type="dxa"/>
            </w:tcMar>
            <w:vAlign w:val="bottom"/>
          </w:tcPr>
          <w:p w14:paraId="59C79D9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9A5438" wp14:editId="509DA64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E9658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4" w:type="dxa"/>
          </w:tcPr>
          <w:p w14:paraId="59F54D38" w14:textId="77580E43" w:rsidR="005E088C" w:rsidRPr="00565B06" w:rsidRDefault="005E088C" w:rsidP="00803704">
            <w:pPr>
              <w:pStyle w:val="Heading1"/>
              <w:spacing w:before="120"/>
            </w:pPr>
            <w:r w:rsidRPr="00565B06">
              <w:t>Experience</w:t>
            </w:r>
          </w:p>
        </w:tc>
      </w:tr>
    </w:tbl>
    <w:p w14:paraId="3F55366C" w14:textId="1C1FD55A" w:rsidR="002B1529" w:rsidRPr="00BA6D66" w:rsidRDefault="00223087" w:rsidP="00BA6D66">
      <w:pPr>
        <w:pStyle w:val="Heading2"/>
        <w:rPr>
          <w:rFonts w:cstheme="minorHAnsi"/>
          <w:color w:val="4C4C4C"/>
        </w:rPr>
      </w:pPr>
      <w:r>
        <w:t>Computer Science Course Staff</w:t>
      </w:r>
      <w:r w:rsidR="00146928">
        <w:t>/</w:t>
      </w:r>
      <w:r>
        <w:t>Lab Assistant</w:t>
      </w:r>
      <w:r w:rsidR="002B1529" w:rsidRPr="00565B06">
        <w:t xml:space="preserve"> | </w:t>
      </w:r>
      <w:r w:rsidR="005B0360">
        <w:rPr>
          <w:rFonts w:ascii="Calibri" w:hAnsi="Calibri" w:cs="Calibri"/>
          <w:bCs/>
          <w:color w:val="4C4C4C"/>
        </w:rPr>
        <w:t xml:space="preserve">Carleton College </w:t>
      </w:r>
      <w:r w:rsidR="00146928">
        <w:rPr>
          <w:rFonts w:ascii="Calibri" w:hAnsi="Calibri" w:cs="Calibri"/>
          <w:bCs/>
          <w:color w:val="4C4C4C"/>
        </w:rPr>
        <w:t>CS</w:t>
      </w:r>
      <w:r w:rsidR="005B0360">
        <w:rPr>
          <w:rFonts w:ascii="Calibri" w:hAnsi="Calibri" w:cs="Calibri"/>
          <w:bCs/>
          <w:color w:val="4C4C4C"/>
        </w:rPr>
        <w:t xml:space="preserve"> Department</w:t>
      </w:r>
    </w:p>
    <w:p w14:paraId="4315ACFE" w14:textId="7EBE4459" w:rsidR="002B1529" w:rsidRPr="00565B06" w:rsidRDefault="005B0360" w:rsidP="002B1529">
      <w:pPr>
        <w:pStyle w:val="Heading3"/>
      </w:pPr>
      <w:r>
        <w:rPr>
          <w:rFonts w:ascii="Calibri" w:hAnsi="Calibri" w:cs="Calibri"/>
          <w:smallCaps/>
          <w:color w:val="4C4C4C"/>
        </w:rPr>
        <w:t>Jan</w:t>
      </w:r>
      <w:r w:rsidR="00822FB1">
        <w:rPr>
          <w:rFonts w:ascii="Calibri" w:hAnsi="Calibri" w:cs="Calibri"/>
          <w:smallCaps/>
          <w:color w:val="4C4C4C"/>
        </w:rPr>
        <w:t>uary</w:t>
      </w:r>
      <w:r>
        <w:rPr>
          <w:rFonts w:ascii="Calibri" w:hAnsi="Calibri" w:cs="Calibri"/>
          <w:smallCaps/>
          <w:color w:val="4C4C4C"/>
        </w:rPr>
        <w:t xml:space="preserve"> 2023</w:t>
      </w:r>
      <w:r w:rsidR="002B1529">
        <w:rPr>
          <w:rFonts w:ascii="Calibri" w:hAnsi="Calibri" w:cs="Calibri"/>
          <w:smallCaps/>
          <w:color w:val="4C4C4C"/>
        </w:rPr>
        <w:t xml:space="preserve"> </w:t>
      </w:r>
      <w:r w:rsidR="002B1529" w:rsidRPr="00565B06">
        <w:t>–</w:t>
      </w:r>
      <w:r w:rsidR="002B1529">
        <w:t xml:space="preserve"> </w:t>
      </w:r>
      <w:r w:rsidR="00BA6D66">
        <w:t>March 2024</w:t>
      </w:r>
    </w:p>
    <w:p w14:paraId="1E7CB127" w14:textId="3DE7E529" w:rsidR="005B0360" w:rsidRDefault="002B1529" w:rsidP="005B0360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="005B0360">
        <w:rPr>
          <w:rFonts w:cstheme="minorHAnsi"/>
          <w:color w:val="4C4C4C"/>
        </w:rPr>
        <w:t>Coached students</w:t>
      </w:r>
      <w:r w:rsidR="00365017">
        <w:rPr>
          <w:rFonts w:cstheme="minorHAnsi"/>
          <w:color w:val="4C4C4C"/>
        </w:rPr>
        <w:t xml:space="preserve"> </w:t>
      </w:r>
      <w:r w:rsidR="00CB000D">
        <w:rPr>
          <w:rFonts w:cstheme="minorHAnsi"/>
          <w:color w:val="4C4C4C"/>
        </w:rPr>
        <w:t>of all different levels on</w:t>
      </w:r>
      <w:r w:rsidR="003D44F7">
        <w:rPr>
          <w:rFonts w:cstheme="minorHAnsi"/>
          <w:color w:val="4C4C4C"/>
        </w:rPr>
        <w:t xml:space="preserve"> their</w:t>
      </w:r>
      <w:r w:rsidR="005B0360">
        <w:rPr>
          <w:rFonts w:cstheme="minorHAnsi"/>
          <w:color w:val="4C4C4C"/>
        </w:rPr>
        <w:t xml:space="preserve"> </w:t>
      </w:r>
      <w:r w:rsidR="00CB000D">
        <w:rPr>
          <w:rFonts w:cstheme="minorHAnsi"/>
          <w:color w:val="4C4C4C"/>
        </w:rPr>
        <w:t>CS</w:t>
      </w:r>
      <w:r w:rsidR="005B0360">
        <w:rPr>
          <w:rFonts w:cstheme="minorHAnsi"/>
          <w:color w:val="4C4C4C"/>
        </w:rPr>
        <w:t xml:space="preserve"> courses</w:t>
      </w:r>
      <w:r w:rsidR="00365017">
        <w:rPr>
          <w:rFonts w:cstheme="minorHAnsi"/>
          <w:color w:val="4C4C4C"/>
        </w:rPr>
        <w:t xml:space="preserve"> to visible gains in understanding</w:t>
      </w:r>
    </w:p>
    <w:p w14:paraId="31EF2B19" w14:textId="067A986F" w:rsidR="002B1529" w:rsidRPr="005B0360" w:rsidRDefault="005B0360" w:rsidP="005B0360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>
        <w:rPr>
          <w:rFonts w:cstheme="minorHAnsi"/>
          <w:color w:val="4C4C4C"/>
        </w:rPr>
        <w:t xml:space="preserve">Graded </w:t>
      </w:r>
      <w:r w:rsidR="00365017">
        <w:rPr>
          <w:rFonts w:cstheme="minorHAnsi"/>
          <w:color w:val="4C4C4C"/>
        </w:rPr>
        <w:t xml:space="preserve">and </w:t>
      </w:r>
      <w:r w:rsidR="00EB747E">
        <w:rPr>
          <w:rFonts w:cstheme="minorHAnsi"/>
          <w:color w:val="4C4C4C"/>
        </w:rPr>
        <w:t>constructively commented on submitted</w:t>
      </w:r>
      <w:r w:rsidR="00365017">
        <w:rPr>
          <w:rFonts w:cstheme="minorHAnsi"/>
          <w:color w:val="4C4C4C"/>
        </w:rPr>
        <w:t xml:space="preserve"> </w:t>
      </w:r>
      <w:r>
        <w:rPr>
          <w:rFonts w:cstheme="minorHAnsi"/>
          <w:color w:val="4C4C4C"/>
        </w:rPr>
        <w:t xml:space="preserve">assignments </w:t>
      </w:r>
      <w:r w:rsidR="00365017">
        <w:rPr>
          <w:rFonts w:cstheme="minorHAnsi"/>
          <w:color w:val="4C4C4C"/>
        </w:rPr>
        <w:t>in LISP and C</w:t>
      </w:r>
    </w:p>
    <w:p w14:paraId="33E13BDC" w14:textId="6F817508" w:rsidR="004C162C" w:rsidRPr="00565B06" w:rsidRDefault="003F3076" w:rsidP="004C162C">
      <w:pPr>
        <w:pStyle w:val="Heading2"/>
      </w:pPr>
      <w:r>
        <w:t>Embedded</w:t>
      </w:r>
      <w:r w:rsidR="007C15AC">
        <w:t xml:space="preserve"> Systems</w:t>
      </w:r>
      <w:r w:rsidR="004C162C">
        <w:t xml:space="preserve"> Intern</w:t>
      </w:r>
      <w:r w:rsidR="004C162C" w:rsidRPr="00565B06">
        <w:t xml:space="preserve"> | </w:t>
      </w:r>
      <w:r w:rsidR="004C162C">
        <w:rPr>
          <w:rFonts w:ascii="Calibri" w:hAnsi="Calibri" w:cs="Calibri"/>
          <w:bCs/>
          <w:color w:val="4C4C4C"/>
        </w:rPr>
        <w:t xml:space="preserve">Vienna University of Technology </w:t>
      </w:r>
    </w:p>
    <w:p w14:paraId="62C23C1D" w14:textId="72132E01" w:rsidR="004C162C" w:rsidRPr="00565B06" w:rsidRDefault="004C162C" w:rsidP="004C162C">
      <w:pPr>
        <w:pStyle w:val="Heading3"/>
      </w:pPr>
      <w:r>
        <w:rPr>
          <w:rFonts w:ascii="Calibri" w:hAnsi="Calibri" w:cs="Calibri"/>
          <w:smallCaps/>
          <w:color w:val="4C4C4C"/>
        </w:rPr>
        <w:t>June 202</w:t>
      </w:r>
      <w:r w:rsidR="006E7314">
        <w:rPr>
          <w:rFonts w:ascii="Calibri" w:hAnsi="Calibri" w:cs="Calibri"/>
          <w:smallCaps/>
          <w:color w:val="4C4C4C"/>
        </w:rPr>
        <w:t>3</w:t>
      </w:r>
      <w:r>
        <w:rPr>
          <w:rFonts w:ascii="Calibri" w:hAnsi="Calibri" w:cs="Calibri"/>
          <w:smallCaps/>
          <w:color w:val="4C4C4C"/>
        </w:rPr>
        <w:t xml:space="preserve"> </w:t>
      </w:r>
      <w:r w:rsidRPr="00565B06">
        <w:t>–</w:t>
      </w:r>
      <w:r>
        <w:t xml:space="preserve"> </w:t>
      </w:r>
      <w:r w:rsidR="006E7314">
        <w:t>JULY</w:t>
      </w:r>
      <w:r>
        <w:t xml:space="preserve"> 202</w:t>
      </w:r>
      <w:r w:rsidR="006E7314">
        <w:t>3</w:t>
      </w:r>
    </w:p>
    <w:p w14:paraId="50891287" w14:textId="546D6CAF" w:rsidR="004C162C" w:rsidRDefault="004C162C" w:rsidP="004C162C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="006E7314">
        <w:rPr>
          <w:rFonts w:cstheme="minorHAnsi"/>
          <w:color w:val="4C4C4C"/>
        </w:rPr>
        <w:t>Combined code written for camera, LED, and accelerometer modules on a Raspberry Pi</w:t>
      </w:r>
    </w:p>
    <w:p w14:paraId="5DB080C0" w14:textId="1FC1D73B" w:rsidR="004C162C" w:rsidRDefault="006E7314" w:rsidP="004C162C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="004C162C" w:rsidRPr="00ED4272">
        <w:rPr>
          <w:rFonts w:cstheme="minorHAnsi"/>
          <w:color w:val="4C4C4C"/>
        </w:rPr>
        <w:t xml:space="preserve">• </w:t>
      </w:r>
      <w:r>
        <w:rPr>
          <w:rFonts w:cstheme="minorHAnsi"/>
          <w:color w:val="4C4C4C"/>
        </w:rPr>
        <w:t xml:space="preserve">Created and </w:t>
      </w:r>
      <w:hyperlink r:id="rId15" w:history="1">
        <w:r w:rsidR="0041588F" w:rsidRPr="0041588F">
          <w:rPr>
            <w:rStyle w:val="Hyperlink"/>
            <w:rFonts w:cstheme="minorHAnsi"/>
          </w:rPr>
          <w:t>published</w:t>
        </w:r>
      </w:hyperlink>
      <w:r>
        <w:rPr>
          <w:rFonts w:cstheme="minorHAnsi"/>
          <w:color w:val="4C4C4C"/>
        </w:rPr>
        <w:t xml:space="preserve"> a working prototype of the final project – a smart trash can</w:t>
      </w:r>
    </w:p>
    <w:p w14:paraId="250126F5" w14:textId="2B116910" w:rsidR="005B0360" w:rsidRPr="00565B06" w:rsidRDefault="005B0360" w:rsidP="005B0360">
      <w:pPr>
        <w:pStyle w:val="Heading2"/>
      </w:pPr>
      <w:r>
        <w:t>Software Engineer Intern</w:t>
      </w:r>
      <w:r w:rsidRPr="00565B06">
        <w:t xml:space="preserve"> | </w:t>
      </w:r>
      <w:r>
        <w:rPr>
          <w:rFonts w:ascii="Calibri" w:hAnsi="Calibri" w:cs="Calibri"/>
          <w:bCs/>
          <w:color w:val="4C4C4C"/>
        </w:rPr>
        <w:t>Technology Policy Institute</w:t>
      </w:r>
    </w:p>
    <w:p w14:paraId="3840455E" w14:textId="77777777" w:rsidR="005B0360" w:rsidRPr="00565B06" w:rsidRDefault="005B0360" w:rsidP="005B0360">
      <w:pPr>
        <w:pStyle w:val="Heading3"/>
      </w:pPr>
      <w:r>
        <w:rPr>
          <w:rFonts w:ascii="Calibri" w:hAnsi="Calibri" w:cs="Calibri"/>
          <w:smallCaps/>
          <w:color w:val="4C4C4C"/>
        </w:rPr>
        <w:t xml:space="preserve">June 2022 </w:t>
      </w:r>
      <w:r w:rsidRPr="00565B06">
        <w:t>–</w:t>
      </w:r>
      <w:r>
        <w:t xml:space="preserve"> September 2022</w:t>
      </w:r>
    </w:p>
    <w:p w14:paraId="14B2021D" w14:textId="015EE2A6" w:rsidR="005B0360" w:rsidRDefault="005B0360" w:rsidP="005B0360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="00146928">
        <w:rPr>
          <w:rFonts w:cstheme="minorHAnsi"/>
          <w:color w:val="4C4C4C"/>
        </w:rPr>
        <w:t>Provided feedback and</w:t>
      </w:r>
      <w:r w:rsidR="00400330">
        <w:rPr>
          <w:rFonts w:cstheme="minorHAnsi"/>
          <w:color w:val="4C4C4C"/>
        </w:rPr>
        <w:t xml:space="preserve"> Python</w:t>
      </w:r>
      <w:r w:rsidR="00146928">
        <w:rPr>
          <w:rFonts w:cstheme="minorHAnsi"/>
          <w:color w:val="4C4C4C"/>
        </w:rPr>
        <w:t xml:space="preserve"> code </w:t>
      </w:r>
      <w:r w:rsidR="003D44F7">
        <w:rPr>
          <w:rFonts w:cstheme="minorHAnsi"/>
          <w:color w:val="4C4C4C"/>
        </w:rPr>
        <w:t>for</w:t>
      </w:r>
      <w:r w:rsidR="00146928">
        <w:rPr>
          <w:rFonts w:cstheme="minorHAnsi"/>
          <w:color w:val="4C4C4C"/>
        </w:rPr>
        <w:t xml:space="preserve"> </w:t>
      </w:r>
      <w:hyperlink r:id="rId16" w:history="1">
        <w:r w:rsidR="00146928" w:rsidRPr="003D44F7">
          <w:rPr>
            <w:rStyle w:val="Hyperlink"/>
            <w:rFonts w:cstheme="minorHAnsi"/>
          </w:rPr>
          <w:t xml:space="preserve">a </w:t>
        </w:r>
        <w:r w:rsidR="00400330">
          <w:rPr>
            <w:rStyle w:val="Hyperlink"/>
            <w:rFonts w:cstheme="minorHAnsi"/>
          </w:rPr>
          <w:t>flagship</w:t>
        </w:r>
        <w:r w:rsidR="00146928" w:rsidRPr="003D44F7">
          <w:rPr>
            <w:rStyle w:val="Hyperlink"/>
            <w:rFonts w:cstheme="minorHAnsi"/>
          </w:rPr>
          <w:t xml:space="preserve"> dashboard</w:t>
        </w:r>
      </w:hyperlink>
      <w:r w:rsidR="00400330">
        <w:rPr>
          <w:rFonts w:cstheme="minorHAnsi"/>
          <w:color w:val="4C4C4C"/>
        </w:rPr>
        <w:t xml:space="preserve"> mapping US</w:t>
      </w:r>
      <w:r w:rsidR="00146928">
        <w:rPr>
          <w:rFonts w:cstheme="minorHAnsi"/>
          <w:color w:val="4C4C4C"/>
        </w:rPr>
        <w:t xml:space="preserve"> broadband access</w:t>
      </w:r>
    </w:p>
    <w:p w14:paraId="33E64C12" w14:textId="116C2334" w:rsidR="005B0360" w:rsidRDefault="005B0360" w:rsidP="005B0360">
      <w:pPr>
        <w:spacing w:after="0"/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 w:rsidR="00856600">
        <w:rPr>
          <w:rFonts w:cstheme="minorHAnsi"/>
          <w:color w:val="4C4C4C"/>
        </w:rPr>
        <w:t xml:space="preserve">Edited </w:t>
      </w:r>
      <w:r w:rsidR="00BC718D">
        <w:rPr>
          <w:rFonts w:cstheme="minorHAnsi"/>
          <w:color w:val="4C4C4C"/>
        </w:rPr>
        <w:t>a video</w:t>
      </w:r>
      <w:r w:rsidR="00856600">
        <w:rPr>
          <w:rFonts w:cstheme="minorHAnsi"/>
          <w:color w:val="4C4C4C"/>
        </w:rPr>
        <w:t xml:space="preserve"> introduction to the </w:t>
      </w:r>
      <w:r w:rsidR="00BC718D">
        <w:rPr>
          <w:rFonts w:cstheme="minorHAnsi"/>
          <w:color w:val="4C4C4C"/>
        </w:rPr>
        <w:t>dashboard</w:t>
      </w:r>
      <w:r w:rsidR="00856600">
        <w:rPr>
          <w:rFonts w:cstheme="minorHAnsi"/>
          <w:color w:val="4C4C4C"/>
        </w:rPr>
        <w:t xml:space="preserve">, which was featured at TPI’s </w:t>
      </w:r>
      <w:r w:rsidR="00400330">
        <w:rPr>
          <w:rFonts w:cstheme="minorHAnsi"/>
          <w:color w:val="4C4C4C"/>
        </w:rPr>
        <w:t xml:space="preserve">annual </w:t>
      </w:r>
      <w:r w:rsidR="00856600">
        <w:rPr>
          <w:rFonts w:cstheme="minorHAnsi"/>
          <w:color w:val="4C4C4C"/>
        </w:rPr>
        <w:t>conference</w:t>
      </w:r>
    </w:p>
    <w:p w14:paraId="1E15D201" w14:textId="273B911F" w:rsidR="00B700A8" w:rsidRDefault="00B700A8" w:rsidP="005F1F79">
      <w:pPr>
        <w:pStyle w:val="Heading2"/>
        <w:rPr>
          <w:rFonts w:ascii="Calibri" w:hAnsi="Calibri" w:cs="Calibri"/>
          <w:bCs/>
          <w:color w:val="4C4C4C"/>
        </w:rPr>
      </w:pPr>
      <w:r>
        <w:t>German</w:t>
      </w:r>
      <w:r w:rsidR="00AF04A6">
        <w:t xml:space="preserve"> </w:t>
      </w:r>
      <w:r w:rsidR="002567EE">
        <w:t xml:space="preserve">Research Assistant </w:t>
      </w:r>
      <w:r w:rsidR="002567EE" w:rsidRPr="00565B06">
        <w:t xml:space="preserve">| </w:t>
      </w:r>
      <w:r w:rsidR="008C0FE5">
        <w:rPr>
          <w:rFonts w:ascii="Calibri" w:hAnsi="Calibri" w:cs="Calibri"/>
          <w:bCs/>
          <w:color w:val="4C4C4C"/>
        </w:rPr>
        <w:t>Carleton College German Department</w:t>
      </w:r>
    </w:p>
    <w:p w14:paraId="432EB00B" w14:textId="5EE9314B" w:rsidR="002567EE" w:rsidRPr="00565B06" w:rsidRDefault="002567EE" w:rsidP="002567EE">
      <w:pPr>
        <w:pStyle w:val="Heading3"/>
      </w:pPr>
      <w:r>
        <w:rPr>
          <w:rFonts w:ascii="Calibri" w:hAnsi="Calibri" w:cs="Calibri"/>
          <w:smallCaps/>
          <w:color w:val="4C4C4C"/>
        </w:rPr>
        <w:t xml:space="preserve">september 2021 </w:t>
      </w:r>
      <w:r w:rsidRPr="00565B06">
        <w:t>–</w:t>
      </w:r>
      <w:r>
        <w:t xml:space="preserve"> </w:t>
      </w:r>
      <w:r w:rsidR="002B1529">
        <w:t>JUNE 2022</w:t>
      </w:r>
    </w:p>
    <w:p w14:paraId="712472D4" w14:textId="09AB8E7C" w:rsidR="002567EE" w:rsidRDefault="002567EE" w:rsidP="002567EE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>
        <w:rPr>
          <w:rFonts w:cstheme="minorHAnsi"/>
          <w:color w:val="4C4C4C"/>
        </w:rPr>
        <w:t>Used Adobe Illustrator and online tools to create engaging posters and advertise events</w:t>
      </w:r>
    </w:p>
    <w:p w14:paraId="6F163CFD" w14:textId="3C734630" w:rsidR="002567EE" w:rsidRDefault="002567EE" w:rsidP="002567EE">
      <w:pPr>
        <w:spacing w:after="0"/>
      </w:pPr>
      <w:r>
        <w:rPr>
          <w:rFonts w:cstheme="minorHAnsi"/>
          <w:color w:val="4C4C4C"/>
        </w:rPr>
        <w:t xml:space="preserve"> </w:t>
      </w:r>
      <w:r w:rsidRPr="00ED4272">
        <w:rPr>
          <w:rFonts w:cstheme="minorHAnsi"/>
          <w:color w:val="4C4C4C"/>
        </w:rPr>
        <w:t xml:space="preserve">• </w:t>
      </w:r>
      <w:r>
        <w:rPr>
          <w:rFonts w:cstheme="minorHAnsi"/>
          <w:color w:val="4C4C4C"/>
        </w:rPr>
        <w:t xml:space="preserve">Used Python to migrate flashcards from an online list to ANKI, a more </w:t>
      </w:r>
      <w:r w:rsidR="00372E99">
        <w:rPr>
          <w:rFonts w:cstheme="minorHAnsi"/>
          <w:color w:val="4C4C4C"/>
        </w:rPr>
        <w:t>flexible</w:t>
      </w:r>
      <w:r>
        <w:rPr>
          <w:rFonts w:cstheme="minorHAnsi"/>
          <w:color w:val="4C4C4C"/>
        </w:rPr>
        <w:t xml:space="preserve"> </w:t>
      </w:r>
      <w:r w:rsidR="00372E99">
        <w:rPr>
          <w:rFonts w:cstheme="minorHAnsi"/>
          <w:color w:val="4C4C4C"/>
        </w:rPr>
        <w:t>application</w:t>
      </w:r>
    </w:p>
    <w:p w14:paraId="5B33DF13" w14:textId="5FECE4E3" w:rsidR="005F1F79" w:rsidRPr="00565B06" w:rsidRDefault="005F1F79" w:rsidP="005F1F79">
      <w:pPr>
        <w:pStyle w:val="Heading2"/>
      </w:pPr>
      <w:r>
        <w:t>Data Presentation Intern</w:t>
      </w:r>
      <w:r w:rsidRPr="00565B06">
        <w:t xml:space="preserve"> | </w:t>
      </w:r>
      <w:r>
        <w:rPr>
          <w:rFonts w:ascii="Calibri" w:hAnsi="Calibri" w:cs="Calibri"/>
          <w:bCs/>
          <w:color w:val="4C4C4C"/>
        </w:rPr>
        <w:t>Toyon Associates, Inc.</w:t>
      </w:r>
    </w:p>
    <w:p w14:paraId="7001BCB5" w14:textId="2B1E8FA9" w:rsidR="005F1F79" w:rsidRPr="00565B06" w:rsidRDefault="005F1F79" w:rsidP="005F1F79">
      <w:pPr>
        <w:pStyle w:val="Heading3"/>
      </w:pPr>
      <w:r>
        <w:rPr>
          <w:rFonts w:ascii="Calibri" w:hAnsi="Calibri" w:cs="Calibri"/>
          <w:smallCaps/>
          <w:color w:val="4C4C4C"/>
        </w:rPr>
        <w:t xml:space="preserve">JUNE 2021 </w:t>
      </w:r>
      <w:r w:rsidRPr="00565B06">
        <w:t>–</w:t>
      </w:r>
      <w:r>
        <w:t xml:space="preserve"> </w:t>
      </w:r>
      <w:r w:rsidR="008F0631">
        <w:t>Septem</w:t>
      </w:r>
      <w:r w:rsidR="002567EE">
        <w:t>b</w:t>
      </w:r>
      <w:r w:rsidR="008F0631">
        <w:t>er</w:t>
      </w:r>
      <w:r>
        <w:t xml:space="preserve"> 2021</w:t>
      </w:r>
    </w:p>
    <w:p w14:paraId="57CC35F9" w14:textId="0ABCF1F2" w:rsidR="000A0611" w:rsidRPr="00ED4272" w:rsidRDefault="00797804" w:rsidP="000A0611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</w:t>
      </w:r>
      <w:r w:rsidR="000A0611" w:rsidRPr="00ED4272">
        <w:rPr>
          <w:rFonts w:cstheme="minorHAnsi"/>
          <w:color w:val="4C4C4C"/>
        </w:rPr>
        <w:t xml:space="preserve">• Aggregated and cleaned data </w:t>
      </w:r>
      <w:r w:rsidR="008C4D1F">
        <w:rPr>
          <w:rFonts w:cstheme="minorHAnsi"/>
          <w:color w:val="4C4C4C"/>
        </w:rPr>
        <w:t>from</w:t>
      </w:r>
      <w:r w:rsidR="000A0611" w:rsidRPr="00ED4272">
        <w:rPr>
          <w:rFonts w:cstheme="minorHAnsi"/>
          <w:color w:val="4C4C4C"/>
        </w:rPr>
        <w:t xml:space="preserve"> U</w:t>
      </w:r>
      <w:r w:rsidR="008C4D1F">
        <w:rPr>
          <w:rFonts w:cstheme="minorHAnsi"/>
          <w:color w:val="4C4C4C"/>
        </w:rPr>
        <w:t>.</w:t>
      </w:r>
      <w:r w:rsidR="000A0611" w:rsidRPr="00ED4272">
        <w:rPr>
          <w:rFonts w:cstheme="minorHAnsi"/>
          <w:color w:val="4C4C4C"/>
        </w:rPr>
        <w:t>S</w:t>
      </w:r>
      <w:r w:rsidR="008C4D1F">
        <w:rPr>
          <w:rFonts w:cstheme="minorHAnsi"/>
          <w:color w:val="4C4C4C"/>
        </w:rPr>
        <w:t>.</w:t>
      </w:r>
      <w:r w:rsidR="000A0611" w:rsidRPr="00ED4272">
        <w:rPr>
          <w:rFonts w:cstheme="minorHAnsi"/>
          <w:color w:val="4C4C4C"/>
        </w:rPr>
        <w:t xml:space="preserve"> hospitals and health systems</w:t>
      </w:r>
      <w:r w:rsidR="000A0611">
        <w:rPr>
          <w:rFonts w:cstheme="minorHAnsi"/>
          <w:color w:val="4C4C4C"/>
        </w:rPr>
        <w:t xml:space="preserve"> using Excel and Python</w:t>
      </w:r>
    </w:p>
    <w:p w14:paraId="206FD7AA" w14:textId="09F142E9" w:rsidR="005F1F79" w:rsidRPr="005F1F79" w:rsidRDefault="000A0611" w:rsidP="000A0611">
      <w:pPr>
        <w:spacing w:after="0"/>
        <w:rPr>
          <w:rFonts w:cstheme="minorHAnsi"/>
          <w:b/>
          <w:bCs/>
          <w:color w:val="4C4C4C"/>
        </w:rPr>
      </w:pPr>
      <w:r w:rsidRPr="00ED4272">
        <w:rPr>
          <w:rFonts w:cstheme="minorHAnsi"/>
          <w:color w:val="4C4C4C"/>
        </w:rPr>
        <w:t xml:space="preserve"> • Created visualization dashboards for easy analysis of new data</w:t>
      </w:r>
      <w:r>
        <w:rPr>
          <w:rFonts w:cstheme="minorHAnsi"/>
          <w:color w:val="4C4C4C"/>
        </w:rPr>
        <w:t xml:space="preserve"> through Zoho</w:t>
      </w:r>
      <w:r w:rsidR="00062E35">
        <w:rPr>
          <w:rFonts w:cstheme="minorHAnsi"/>
          <w:color w:val="4C4C4C"/>
        </w:rPr>
        <w:t xml:space="preserve"> Analytics</w:t>
      </w:r>
    </w:p>
    <w:p w14:paraId="4BAAA71F" w14:textId="42883B0A" w:rsidR="00655EF0" w:rsidRPr="00565B06" w:rsidRDefault="00655EF0" w:rsidP="005F1F79">
      <w:pPr>
        <w:pStyle w:val="Heading2"/>
      </w:pPr>
      <w:r>
        <w:t>Volunteer Analyst</w:t>
      </w:r>
      <w:r w:rsidRPr="00565B06">
        <w:t xml:space="preserve"> | </w:t>
      </w:r>
      <w:r w:rsidR="00E01940" w:rsidRPr="00E01940">
        <w:rPr>
          <w:rFonts w:ascii="Calibri" w:hAnsi="Calibri" w:cs="Calibri"/>
          <w:bCs/>
          <w:color w:val="4C4C4C"/>
        </w:rPr>
        <w:t xml:space="preserve">Berkeley’s </w:t>
      </w:r>
      <w:r w:rsidRPr="00E01940">
        <w:rPr>
          <w:rFonts w:ascii="Calibri" w:hAnsi="Calibri" w:cs="Calibri"/>
          <w:bCs/>
          <w:color w:val="4C4C4C"/>
        </w:rPr>
        <w:t>Office of Energy &amp; Sustainable Development</w:t>
      </w:r>
    </w:p>
    <w:p w14:paraId="6CDA1AAA" w14:textId="77777777" w:rsidR="00655EF0" w:rsidRPr="00565B06" w:rsidRDefault="00655EF0" w:rsidP="00655EF0">
      <w:pPr>
        <w:pStyle w:val="Heading3"/>
      </w:pPr>
      <w:r>
        <w:rPr>
          <w:rFonts w:ascii="Calibri" w:hAnsi="Calibri" w:cs="Calibri"/>
          <w:smallCaps/>
          <w:color w:val="4C4C4C"/>
        </w:rPr>
        <w:t>december 2020</w:t>
      </w:r>
    </w:p>
    <w:p w14:paraId="6B5992C4" w14:textId="5B394B5C" w:rsidR="00194683" w:rsidRDefault="00194683" w:rsidP="00655EF0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• </w:t>
      </w:r>
      <w:r w:rsidR="009D6875">
        <w:rPr>
          <w:rFonts w:cstheme="minorHAnsi"/>
          <w:color w:val="4C4C4C"/>
        </w:rPr>
        <w:t xml:space="preserve">Independently </w:t>
      </w:r>
      <w:r w:rsidR="006152BE">
        <w:rPr>
          <w:rFonts w:cstheme="minorHAnsi"/>
          <w:color w:val="4C4C4C"/>
        </w:rPr>
        <w:t>linked</w:t>
      </w:r>
      <w:r w:rsidR="003C2536">
        <w:rPr>
          <w:rFonts w:cstheme="minorHAnsi"/>
          <w:color w:val="4C4C4C"/>
        </w:rPr>
        <w:t xml:space="preserve"> over a thousand energy assessments </w:t>
      </w:r>
      <w:r w:rsidR="003C2536" w:rsidRPr="00B90497">
        <w:rPr>
          <w:rFonts w:cstheme="minorHAnsi"/>
          <w:color w:val="4C4C4C"/>
        </w:rPr>
        <w:t>to a new Salesforce platform</w:t>
      </w:r>
    </w:p>
    <w:p w14:paraId="063DD3C3" w14:textId="575949FE" w:rsidR="00742F41" w:rsidRPr="00B90497" w:rsidRDefault="00194683" w:rsidP="00742F41">
      <w:pPr>
        <w:spacing w:after="0"/>
        <w:rPr>
          <w:rFonts w:cstheme="minorHAnsi"/>
          <w:color w:val="4C4C4C"/>
        </w:rPr>
      </w:pPr>
      <w:r>
        <w:rPr>
          <w:rFonts w:cstheme="minorHAnsi"/>
          <w:color w:val="4C4C4C"/>
        </w:rPr>
        <w:t xml:space="preserve"> • </w:t>
      </w:r>
      <w:r w:rsidR="00E01940" w:rsidRPr="00B90497">
        <w:rPr>
          <w:rFonts w:cstheme="minorHAnsi"/>
          <w:color w:val="4C4C4C"/>
        </w:rPr>
        <w:t>Developed an automat</w:t>
      </w:r>
      <w:r w:rsidR="003C2536">
        <w:rPr>
          <w:rFonts w:cstheme="minorHAnsi"/>
          <w:color w:val="4C4C4C"/>
        </w:rPr>
        <w:t>ed macro</w:t>
      </w:r>
      <w:r w:rsidR="00E01940" w:rsidRPr="00B90497">
        <w:rPr>
          <w:rFonts w:cstheme="minorHAnsi"/>
          <w:color w:val="4C4C4C"/>
        </w:rPr>
        <w:t xml:space="preserve"> to transfer </w:t>
      </w:r>
      <w:r w:rsidR="003C2536">
        <w:rPr>
          <w:rFonts w:cstheme="minorHAnsi"/>
          <w:color w:val="4C4C4C"/>
        </w:rPr>
        <w:t>the</w:t>
      </w:r>
      <w:r w:rsidR="00E01940" w:rsidRPr="00B90497">
        <w:rPr>
          <w:rFonts w:cstheme="minorHAnsi"/>
          <w:color w:val="4C4C4C"/>
        </w:rPr>
        <w:t xml:space="preserve"> assessments </w:t>
      </w:r>
      <w:r w:rsidR="003C2536">
        <w:rPr>
          <w:rFonts w:cstheme="minorHAnsi"/>
          <w:color w:val="4C4C4C"/>
        </w:rPr>
        <w:t>without intervention</w:t>
      </w:r>
    </w:p>
    <w:p w14:paraId="22367E1C" w14:textId="6BCC2544" w:rsidR="002E51B7" w:rsidRPr="00B90497" w:rsidRDefault="002E51B7" w:rsidP="004742DA">
      <w:pPr>
        <w:spacing w:after="0"/>
        <w:rPr>
          <w:rFonts w:cstheme="minorHAnsi"/>
          <w:color w:val="4C4C4C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1FFF7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F90B1A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B0206DB" wp14:editId="27CDD77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6B4A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CFBC6A2" w14:textId="77777777" w:rsidR="00143224" w:rsidRPr="00565B06" w:rsidRDefault="00000000" w:rsidP="00803704">
            <w:pPr>
              <w:pStyle w:val="Heading1"/>
              <w:spacing w:before="120"/>
            </w:pPr>
            <w:sdt>
              <w:sdtPr>
                <w:alias w:val="Skills:"/>
                <w:tag w:val="Skills:"/>
                <w:id w:val="-925109897"/>
                <w:placeholder>
                  <w:docPart w:val="DBCD4FFAB35F46EB9D4C53546C16EB8B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310"/>
        <w:gridCol w:w="3330"/>
      </w:tblGrid>
      <w:tr w:rsidR="00204EE6" w:rsidRPr="00565B06" w14:paraId="090C51D3" w14:textId="77777777" w:rsidTr="000D4AD4">
        <w:tc>
          <w:tcPr>
            <w:tcW w:w="5310" w:type="dxa"/>
          </w:tcPr>
          <w:p w14:paraId="4A0F896E" w14:textId="75F50012" w:rsidR="00204EE6" w:rsidRPr="00182B57" w:rsidRDefault="00CC0733" w:rsidP="00F71AC7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cstheme="minorHAnsi"/>
              </w:rPr>
            </w:pPr>
            <w:r w:rsidRPr="00B90497">
              <w:rPr>
                <w:rFonts w:cstheme="minorHAnsi"/>
                <w:color w:val="4C4C4C"/>
              </w:rPr>
              <w:t xml:space="preserve">Coding experience </w:t>
            </w:r>
            <w:r>
              <w:rPr>
                <w:rFonts w:cstheme="minorHAnsi"/>
                <w:color w:val="4C4C4C"/>
              </w:rPr>
              <w:t>in</w:t>
            </w:r>
            <w:r w:rsidRPr="00B90497">
              <w:rPr>
                <w:rFonts w:cstheme="minorHAnsi"/>
                <w:color w:val="4C4C4C"/>
              </w:rPr>
              <w:t xml:space="preserve"> Python</w:t>
            </w:r>
            <w:r w:rsidR="000A5522">
              <w:rPr>
                <w:rFonts w:cstheme="minorHAnsi"/>
                <w:color w:val="4C4C4C"/>
              </w:rPr>
              <w:t>, C and</w:t>
            </w:r>
            <w:r w:rsidRPr="00B90497">
              <w:rPr>
                <w:rFonts w:cstheme="minorHAnsi"/>
                <w:color w:val="4C4C4C"/>
              </w:rPr>
              <w:t xml:space="preserve"> </w:t>
            </w:r>
            <w:r>
              <w:rPr>
                <w:rFonts w:cstheme="minorHAnsi"/>
                <w:color w:val="4C4C4C"/>
              </w:rPr>
              <w:t>Lisp as well as Git</w:t>
            </w:r>
          </w:p>
          <w:p w14:paraId="6A6A1B22" w14:textId="53082047" w:rsidR="00182B57" w:rsidRPr="00182B57" w:rsidRDefault="00182B57" w:rsidP="00F71AC7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cstheme="minorHAnsi"/>
              </w:rPr>
            </w:pPr>
            <w:r w:rsidRPr="00182B57">
              <w:rPr>
                <w:rFonts w:cstheme="minorHAnsi"/>
                <w:color w:val="4C4C4C"/>
              </w:rPr>
              <w:t>Graphic design (Adobe Photoshop</w:t>
            </w:r>
            <w:r w:rsidR="00CE583B">
              <w:rPr>
                <w:rFonts w:cstheme="minorHAnsi"/>
                <w:color w:val="4C4C4C"/>
              </w:rPr>
              <w:t>/</w:t>
            </w:r>
            <w:r w:rsidRPr="00182B57">
              <w:rPr>
                <w:rFonts w:cstheme="minorHAnsi"/>
                <w:color w:val="4C4C4C"/>
              </w:rPr>
              <w:t>Illustrator</w:t>
            </w:r>
            <w:r w:rsidR="00CE583B">
              <w:rPr>
                <w:rFonts w:cstheme="minorHAnsi"/>
                <w:color w:val="4C4C4C"/>
              </w:rPr>
              <w:t xml:space="preserve"> and Zoho</w:t>
            </w:r>
            <w:r w:rsidRPr="00182B57">
              <w:rPr>
                <w:rFonts w:cstheme="minorHAnsi"/>
                <w:color w:val="4C4C4C"/>
              </w:rPr>
              <w:t>)</w:t>
            </w:r>
          </w:p>
          <w:p w14:paraId="51181DCC" w14:textId="7A9C4076" w:rsidR="00204EE6" w:rsidRPr="00565B06" w:rsidRDefault="00182B57" w:rsidP="00F71AC7">
            <w:pPr>
              <w:pStyle w:val="ListBullet"/>
              <w:numPr>
                <w:ilvl w:val="0"/>
                <w:numId w:val="17"/>
              </w:numPr>
              <w:spacing w:after="80"/>
            </w:pPr>
            <w:r w:rsidRPr="00182B57">
              <w:t>Video editing (Adobe Premiere and iMovie)</w:t>
            </w:r>
          </w:p>
        </w:tc>
        <w:tc>
          <w:tcPr>
            <w:tcW w:w="3330" w:type="dxa"/>
            <w:tcMar>
              <w:left w:w="576" w:type="dxa"/>
            </w:tcMar>
          </w:tcPr>
          <w:p w14:paraId="39823223" w14:textId="0682C438" w:rsidR="00C04F7A" w:rsidRPr="009E5D4F" w:rsidRDefault="00C04F7A" w:rsidP="00F71AC7">
            <w:pPr>
              <w:pStyle w:val="ListBullet"/>
              <w:numPr>
                <w:ilvl w:val="0"/>
                <w:numId w:val="17"/>
              </w:numPr>
              <w:spacing w:after="80"/>
            </w:pPr>
            <w:r w:rsidRPr="00B90497">
              <w:rPr>
                <w:rFonts w:cstheme="minorHAnsi"/>
              </w:rPr>
              <w:t>Attentive to detail</w:t>
            </w:r>
            <w:r>
              <w:rPr>
                <w:rFonts w:cstheme="minorHAnsi"/>
              </w:rPr>
              <w:t xml:space="preserve"> </w:t>
            </w:r>
          </w:p>
          <w:p w14:paraId="56EAE855" w14:textId="7768BFE8" w:rsidR="00C04F7A" w:rsidRPr="00B90497" w:rsidRDefault="00C04F7A" w:rsidP="00F71AC7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Fluent in German</w:t>
            </w:r>
          </w:p>
          <w:p w14:paraId="777971B6" w14:textId="3B252BED" w:rsidR="00204EE6" w:rsidRPr="00565B06" w:rsidRDefault="00C04F7A" w:rsidP="00F71AC7">
            <w:pPr>
              <w:pStyle w:val="ListBullet"/>
              <w:numPr>
                <w:ilvl w:val="0"/>
                <w:numId w:val="17"/>
              </w:numPr>
              <w:spacing w:after="80"/>
            </w:pPr>
            <w:r>
              <w:rPr>
                <w:rFonts w:cstheme="minorHAnsi"/>
                <w:color w:val="4C4C4C"/>
              </w:rPr>
              <w:t>Analytical thinker</w:t>
            </w:r>
          </w:p>
        </w:tc>
      </w:tr>
    </w:tbl>
    <w:p w14:paraId="36D75704" w14:textId="09BB26CC" w:rsidR="003B167F" w:rsidRPr="00565B06" w:rsidRDefault="003B167F" w:rsidP="00316CE4"/>
    <w:sectPr w:rsidR="003B167F" w:rsidRPr="00565B06" w:rsidSect="000D1EC7">
      <w:footerReference w:type="default" r:id="rId17"/>
      <w:headerReference w:type="first" r:id="rId18"/>
      <w:pgSz w:w="12240" w:h="15840" w:code="1"/>
      <w:pgMar w:top="432" w:right="1440" w:bottom="432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996BC" w14:textId="77777777" w:rsidR="00254151" w:rsidRDefault="00254151" w:rsidP="00F534FB">
      <w:pPr>
        <w:spacing w:after="0"/>
      </w:pPr>
      <w:r>
        <w:separator/>
      </w:r>
    </w:p>
  </w:endnote>
  <w:endnote w:type="continuationSeparator" w:id="0">
    <w:p w14:paraId="6F78F2CC" w14:textId="77777777" w:rsidR="00254151" w:rsidRDefault="0025415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2AED9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5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AB77" w14:textId="77777777" w:rsidR="00254151" w:rsidRDefault="00254151" w:rsidP="00F534FB">
      <w:pPr>
        <w:spacing w:after="0"/>
      </w:pPr>
      <w:r>
        <w:separator/>
      </w:r>
    </w:p>
  </w:footnote>
  <w:footnote w:type="continuationSeparator" w:id="0">
    <w:p w14:paraId="657A4662" w14:textId="77777777" w:rsidR="00254151" w:rsidRDefault="0025415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A5C0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494AD6" wp14:editId="07C8CC7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8097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097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996936" id="Rectangle 1" o:spid="_x0000_s1026" style="position:absolute;margin-left:560.8pt;margin-top:0;width:612pt;height:142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736BD6"/>
    <w:multiLevelType w:val="multilevel"/>
    <w:tmpl w:val="944C9A5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11111" w:themeColor="tex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05F001E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1111" w:themeColor="tex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44A3C"/>
    <w:multiLevelType w:val="hybridMultilevel"/>
    <w:tmpl w:val="608C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8711">
    <w:abstractNumId w:val="9"/>
  </w:num>
  <w:num w:numId="2" w16cid:durableId="176425004">
    <w:abstractNumId w:val="9"/>
    <w:lvlOverride w:ilvl="0">
      <w:startOverride w:val="1"/>
    </w:lvlOverride>
  </w:num>
  <w:num w:numId="3" w16cid:durableId="978457160">
    <w:abstractNumId w:val="11"/>
  </w:num>
  <w:num w:numId="4" w16cid:durableId="250551152">
    <w:abstractNumId w:val="14"/>
  </w:num>
  <w:num w:numId="5" w16cid:durableId="1357538851">
    <w:abstractNumId w:val="8"/>
  </w:num>
  <w:num w:numId="6" w16cid:durableId="1047025730">
    <w:abstractNumId w:val="7"/>
  </w:num>
  <w:num w:numId="7" w16cid:durableId="1965648635">
    <w:abstractNumId w:val="6"/>
  </w:num>
  <w:num w:numId="8" w16cid:durableId="1629506032">
    <w:abstractNumId w:val="5"/>
  </w:num>
  <w:num w:numId="9" w16cid:durableId="30813189">
    <w:abstractNumId w:val="4"/>
  </w:num>
  <w:num w:numId="10" w16cid:durableId="502860978">
    <w:abstractNumId w:val="3"/>
  </w:num>
  <w:num w:numId="11" w16cid:durableId="1133789560">
    <w:abstractNumId w:val="2"/>
  </w:num>
  <w:num w:numId="12" w16cid:durableId="1493109197">
    <w:abstractNumId w:val="1"/>
  </w:num>
  <w:num w:numId="13" w16cid:durableId="1847861291">
    <w:abstractNumId w:val="0"/>
  </w:num>
  <w:num w:numId="14" w16cid:durableId="1193953051">
    <w:abstractNumId w:val="13"/>
  </w:num>
  <w:num w:numId="15" w16cid:durableId="900597436">
    <w:abstractNumId w:val="12"/>
  </w:num>
  <w:num w:numId="16" w16cid:durableId="555775695">
    <w:abstractNumId w:val="15"/>
  </w:num>
  <w:num w:numId="17" w16cid:durableId="1322270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548"/>
    <w:rsid w:val="00002750"/>
    <w:rsid w:val="00004D4E"/>
    <w:rsid w:val="00011895"/>
    <w:rsid w:val="00013818"/>
    <w:rsid w:val="00024730"/>
    <w:rsid w:val="000249F7"/>
    <w:rsid w:val="000348ED"/>
    <w:rsid w:val="00035244"/>
    <w:rsid w:val="00040CF1"/>
    <w:rsid w:val="0004158B"/>
    <w:rsid w:val="00051DFD"/>
    <w:rsid w:val="00056FE7"/>
    <w:rsid w:val="000570FF"/>
    <w:rsid w:val="00057244"/>
    <w:rsid w:val="00061C1E"/>
    <w:rsid w:val="00062E35"/>
    <w:rsid w:val="00063E46"/>
    <w:rsid w:val="0006454B"/>
    <w:rsid w:val="000704CC"/>
    <w:rsid w:val="00075B13"/>
    <w:rsid w:val="00077EE2"/>
    <w:rsid w:val="00092692"/>
    <w:rsid w:val="000932BB"/>
    <w:rsid w:val="00096203"/>
    <w:rsid w:val="000A0229"/>
    <w:rsid w:val="000A0611"/>
    <w:rsid w:val="000A32B3"/>
    <w:rsid w:val="000A5522"/>
    <w:rsid w:val="000D1EC7"/>
    <w:rsid w:val="000D6537"/>
    <w:rsid w:val="000D6EF9"/>
    <w:rsid w:val="000E24AC"/>
    <w:rsid w:val="000E4A73"/>
    <w:rsid w:val="000F79EA"/>
    <w:rsid w:val="00101B25"/>
    <w:rsid w:val="0012177D"/>
    <w:rsid w:val="00133EF7"/>
    <w:rsid w:val="00134F92"/>
    <w:rsid w:val="00137DC1"/>
    <w:rsid w:val="00143224"/>
    <w:rsid w:val="00145B33"/>
    <w:rsid w:val="001468F3"/>
    <w:rsid w:val="00146928"/>
    <w:rsid w:val="00152C3A"/>
    <w:rsid w:val="00152D3D"/>
    <w:rsid w:val="0015353D"/>
    <w:rsid w:val="00153548"/>
    <w:rsid w:val="001539C4"/>
    <w:rsid w:val="001552F6"/>
    <w:rsid w:val="00162BEE"/>
    <w:rsid w:val="00171E1B"/>
    <w:rsid w:val="00182B57"/>
    <w:rsid w:val="00182F07"/>
    <w:rsid w:val="001858BD"/>
    <w:rsid w:val="00192573"/>
    <w:rsid w:val="00194683"/>
    <w:rsid w:val="00194A3D"/>
    <w:rsid w:val="00197261"/>
    <w:rsid w:val="001A042C"/>
    <w:rsid w:val="001A2A99"/>
    <w:rsid w:val="001A6641"/>
    <w:rsid w:val="001B0811"/>
    <w:rsid w:val="001B3B5F"/>
    <w:rsid w:val="001B720C"/>
    <w:rsid w:val="001C0DEE"/>
    <w:rsid w:val="001C3957"/>
    <w:rsid w:val="001C46E5"/>
    <w:rsid w:val="001C4FC7"/>
    <w:rsid w:val="001E08A4"/>
    <w:rsid w:val="00204EE6"/>
    <w:rsid w:val="0020735F"/>
    <w:rsid w:val="002146F8"/>
    <w:rsid w:val="00215593"/>
    <w:rsid w:val="00217917"/>
    <w:rsid w:val="00221726"/>
    <w:rsid w:val="00223087"/>
    <w:rsid w:val="0023134F"/>
    <w:rsid w:val="002372E8"/>
    <w:rsid w:val="0023768B"/>
    <w:rsid w:val="002475F3"/>
    <w:rsid w:val="0025163F"/>
    <w:rsid w:val="00254151"/>
    <w:rsid w:val="00254330"/>
    <w:rsid w:val="002567EE"/>
    <w:rsid w:val="00260F01"/>
    <w:rsid w:val="00275C94"/>
    <w:rsid w:val="00277638"/>
    <w:rsid w:val="0028164F"/>
    <w:rsid w:val="002823BE"/>
    <w:rsid w:val="002826D2"/>
    <w:rsid w:val="00295359"/>
    <w:rsid w:val="00297ED0"/>
    <w:rsid w:val="002A4EDA"/>
    <w:rsid w:val="002B01E3"/>
    <w:rsid w:val="002B1529"/>
    <w:rsid w:val="002B3FC8"/>
    <w:rsid w:val="002C1484"/>
    <w:rsid w:val="002C7BD6"/>
    <w:rsid w:val="002D19B1"/>
    <w:rsid w:val="002E3CBE"/>
    <w:rsid w:val="002E51B7"/>
    <w:rsid w:val="002F10E7"/>
    <w:rsid w:val="002F1307"/>
    <w:rsid w:val="002F69E4"/>
    <w:rsid w:val="00300A98"/>
    <w:rsid w:val="00302C49"/>
    <w:rsid w:val="0030724A"/>
    <w:rsid w:val="00316CE4"/>
    <w:rsid w:val="00323C3F"/>
    <w:rsid w:val="003279A4"/>
    <w:rsid w:val="00337114"/>
    <w:rsid w:val="0035004C"/>
    <w:rsid w:val="00352254"/>
    <w:rsid w:val="00353FC3"/>
    <w:rsid w:val="003571C8"/>
    <w:rsid w:val="003610A6"/>
    <w:rsid w:val="00365017"/>
    <w:rsid w:val="003707E9"/>
    <w:rsid w:val="00372E99"/>
    <w:rsid w:val="00375AF9"/>
    <w:rsid w:val="00382B2E"/>
    <w:rsid w:val="00383057"/>
    <w:rsid w:val="0039703C"/>
    <w:rsid w:val="003974BB"/>
    <w:rsid w:val="003974F1"/>
    <w:rsid w:val="003A091E"/>
    <w:rsid w:val="003A1EEA"/>
    <w:rsid w:val="003B09E8"/>
    <w:rsid w:val="003B0BA1"/>
    <w:rsid w:val="003B167F"/>
    <w:rsid w:val="003B638F"/>
    <w:rsid w:val="003C2536"/>
    <w:rsid w:val="003D44F7"/>
    <w:rsid w:val="003E51EF"/>
    <w:rsid w:val="003E5D64"/>
    <w:rsid w:val="003F3076"/>
    <w:rsid w:val="003F4B90"/>
    <w:rsid w:val="00400330"/>
    <w:rsid w:val="00403149"/>
    <w:rsid w:val="004037EF"/>
    <w:rsid w:val="00405BAD"/>
    <w:rsid w:val="004113D8"/>
    <w:rsid w:val="0041588F"/>
    <w:rsid w:val="00416463"/>
    <w:rsid w:val="00423827"/>
    <w:rsid w:val="00434AC3"/>
    <w:rsid w:val="00437B8B"/>
    <w:rsid w:val="00465113"/>
    <w:rsid w:val="00467F3F"/>
    <w:rsid w:val="004727C2"/>
    <w:rsid w:val="004742DA"/>
    <w:rsid w:val="00476144"/>
    <w:rsid w:val="00486B22"/>
    <w:rsid w:val="004915EA"/>
    <w:rsid w:val="00493488"/>
    <w:rsid w:val="004A4493"/>
    <w:rsid w:val="004A736D"/>
    <w:rsid w:val="004B18FD"/>
    <w:rsid w:val="004B6A2A"/>
    <w:rsid w:val="004C0172"/>
    <w:rsid w:val="004C162C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74AF"/>
    <w:rsid w:val="0050086F"/>
    <w:rsid w:val="00502D58"/>
    <w:rsid w:val="005106C0"/>
    <w:rsid w:val="005247B7"/>
    <w:rsid w:val="005324B1"/>
    <w:rsid w:val="005372FA"/>
    <w:rsid w:val="0054267A"/>
    <w:rsid w:val="00554096"/>
    <w:rsid w:val="00556337"/>
    <w:rsid w:val="005611C3"/>
    <w:rsid w:val="00562422"/>
    <w:rsid w:val="00565B06"/>
    <w:rsid w:val="00574328"/>
    <w:rsid w:val="005752D7"/>
    <w:rsid w:val="00575C01"/>
    <w:rsid w:val="00581515"/>
    <w:rsid w:val="00582623"/>
    <w:rsid w:val="005826C2"/>
    <w:rsid w:val="0059085F"/>
    <w:rsid w:val="005A1D8F"/>
    <w:rsid w:val="005A3770"/>
    <w:rsid w:val="005A459B"/>
    <w:rsid w:val="005A74EC"/>
    <w:rsid w:val="005A7B75"/>
    <w:rsid w:val="005B0360"/>
    <w:rsid w:val="005B3D67"/>
    <w:rsid w:val="005B437C"/>
    <w:rsid w:val="005D0108"/>
    <w:rsid w:val="005E088C"/>
    <w:rsid w:val="005E6E43"/>
    <w:rsid w:val="005F1F79"/>
    <w:rsid w:val="005F4455"/>
    <w:rsid w:val="005F6938"/>
    <w:rsid w:val="006104FF"/>
    <w:rsid w:val="00614B7C"/>
    <w:rsid w:val="006152BE"/>
    <w:rsid w:val="0062239B"/>
    <w:rsid w:val="00625B8A"/>
    <w:rsid w:val="00626313"/>
    <w:rsid w:val="00644D4E"/>
    <w:rsid w:val="00646D01"/>
    <w:rsid w:val="00655EF0"/>
    <w:rsid w:val="00663536"/>
    <w:rsid w:val="006648D4"/>
    <w:rsid w:val="006663CB"/>
    <w:rsid w:val="00671E15"/>
    <w:rsid w:val="00673F18"/>
    <w:rsid w:val="00676CEB"/>
    <w:rsid w:val="00683A86"/>
    <w:rsid w:val="0068431A"/>
    <w:rsid w:val="00690904"/>
    <w:rsid w:val="0069300B"/>
    <w:rsid w:val="0069795D"/>
    <w:rsid w:val="006A4C72"/>
    <w:rsid w:val="006B45BA"/>
    <w:rsid w:val="006D65F8"/>
    <w:rsid w:val="006E7314"/>
    <w:rsid w:val="006F4520"/>
    <w:rsid w:val="006F4D23"/>
    <w:rsid w:val="00714CCD"/>
    <w:rsid w:val="007175B9"/>
    <w:rsid w:val="007215A9"/>
    <w:rsid w:val="007253E8"/>
    <w:rsid w:val="00735140"/>
    <w:rsid w:val="0073645E"/>
    <w:rsid w:val="007366E5"/>
    <w:rsid w:val="00742268"/>
    <w:rsid w:val="00742F41"/>
    <w:rsid w:val="00743315"/>
    <w:rsid w:val="00745196"/>
    <w:rsid w:val="00755346"/>
    <w:rsid w:val="00776E3A"/>
    <w:rsid w:val="00780CAD"/>
    <w:rsid w:val="00784AE6"/>
    <w:rsid w:val="007850D1"/>
    <w:rsid w:val="007857C8"/>
    <w:rsid w:val="00785FEB"/>
    <w:rsid w:val="00785FF6"/>
    <w:rsid w:val="00790E98"/>
    <w:rsid w:val="00797804"/>
    <w:rsid w:val="007A0F44"/>
    <w:rsid w:val="007A729F"/>
    <w:rsid w:val="007B3F4F"/>
    <w:rsid w:val="007B5E95"/>
    <w:rsid w:val="007C0E0E"/>
    <w:rsid w:val="007C153D"/>
    <w:rsid w:val="007C15AC"/>
    <w:rsid w:val="007C333C"/>
    <w:rsid w:val="007C34A8"/>
    <w:rsid w:val="007D09AB"/>
    <w:rsid w:val="007D0F04"/>
    <w:rsid w:val="007E7052"/>
    <w:rsid w:val="007F17B1"/>
    <w:rsid w:val="007F71A4"/>
    <w:rsid w:val="008030EE"/>
    <w:rsid w:val="00803704"/>
    <w:rsid w:val="008047C4"/>
    <w:rsid w:val="00812148"/>
    <w:rsid w:val="00814B43"/>
    <w:rsid w:val="00814FA5"/>
    <w:rsid w:val="00822FB1"/>
    <w:rsid w:val="0083016A"/>
    <w:rsid w:val="00833E44"/>
    <w:rsid w:val="00846AAE"/>
    <w:rsid w:val="00847BB7"/>
    <w:rsid w:val="00856600"/>
    <w:rsid w:val="008633AD"/>
    <w:rsid w:val="00867081"/>
    <w:rsid w:val="0087396D"/>
    <w:rsid w:val="00882422"/>
    <w:rsid w:val="008978E8"/>
    <w:rsid w:val="008A02C4"/>
    <w:rsid w:val="008A49A0"/>
    <w:rsid w:val="008A6538"/>
    <w:rsid w:val="008B3BF4"/>
    <w:rsid w:val="008C0FE5"/>
    <w:rsid w:val="008C4D1F"/>
    <w:rsid w:val="008D3689"/>
    <w:rsid w:val="008D4FC8"/>
    <w:rsid w:val="008D5A80"/>
    <w:rsid w:val="008E5483"/>
    <w:rsid w:val="008F0631"/>
    <w:rsid w:val="008F4532"/>
    <w:rsid w:val="00904A83"/>
    <w:rsid w:val="00907F86"/>
    <w:rsid w:val="00912AD7"/>
    <w:rsid w:val="009252B3"/>
    <w:rsid w:val="0093212A"/>
    <w:rsid w:val="00933CCA"/>
    <w:rsid w:val="0093795C"/>
    <w:rsid w:val="009411E8"/>
    <w:rsid w:val="00952C89"/>
    <w:rsid w:val="009540F4"/>
    <w:rsid w:val="00956B75"/>
    <w:rsid w:val="00957FA6"/>
    <w:rsid w:val="00990999"/>
    <w:rsid w:val="009918BB"/>
    <w:rsid w:val="009931F7"/>
    <w:rsid w:val="00994768"/>
    <w:rsid w:val="009A21C2"/>
    <w:rsid w:val="009A3F4C"/>
    <w:rsid w:val="009A45E9"/>
    <w:rsid w:val="009A49A1"/>
    <w:rsid w:val="009A6514"/>
    <w:rsid w:val="009B1717"/>
    <w:rsid w:val="009B4952"/>
    <w:rsid w:val="009B4C54"/>
    <w:rsid w:val="009C1C8A"/>
    <w:rsid w:val="009C28EB"/>
    <w:rsid w:val="009C29F8"/>
    <w:rsid w:val="009C63EE"/>
    <w:rsid w:val="009D0878"/>
    <w:rsid w:val="009D449D"/>
    <w:rsid w:val="009D6875"/>
    <w:rsid w:val="009E62E6"/>
    <w:rsid w:val="009E65EC"/>
    <w:rsid w:val="009F0ADC"/>
    <w:rsid w:val="009F2058"/>
    <w:rsid w:val="009F391D"/>
    <w:rsid w:val="00A0094B"/>
    <w:rsid w:val="00A02567"/>
    <w:rsid w:val="00A0598B"/>
    <w:rsid w:val="00A063B1"/>
    <w:rsid w:val="00A1144C"/>
    <w:rsid w:val="00A11EAD"/>
    <w:rsid w:val="00A1329C"/>
    <w:rsid w:val="00A25023"/>
    <w:rsid w:val="00A2760D"/>
    <w:rsid w:val="00A36FDE"/>
    <w:rsid w:val="00A42CE4"/>
    <w:rsid w:val="00A463FE"/>
    <w:rsid w:val="00A55750"/>
    <w:rsid w:val="00A56B81"/>
    <w:rsid w:val="00A6314E"/>
    <w:rsid w:val="00A77B4D"/>
    <w:rsid w:val="00A8052D"/>
    <w:rsid w:val="00A85991"/>
    <w:rsid w:val="00A87DEA"/>
    <w:rsid w:val="00A9077F"/>
    <w:rsid w:val="00AA04BD"/>
    <w:rsid w:val="00AA276C"/>
    <w:rsid w:val="00AB673E"/>
    <w:rsid w:val="00AC7C34"/>
    <w:rsid w:val="00AD121E"/>
    <w:rsid w:val="00AD518A"/>
    <w:rsid w:val="00AD6216"/>
    <w:rsid w:val="00AD74F1"/>
    <w:rsid w:val="00AE2E6B"/>
    <w:rsid w:val="00AE2F61"/>
    <w:rsid w:val="00AE313B"/>
    <w:rsid w:val="00AE7650"/>
    <w:rsid w:val="00AF04A6"/>
    <w:rsid w:val="00AF5086"/>
    <w:rsid w:val="00B01476"/>
    <w:rsid w:val="00B112B1"/>
    <w:rsid w:val="00B1221A"/>
    <w:rsid w:val="00B204FE"/>
    <w:rsid w:val="00B2289E"/>
    <w:rsid w:val="00B25746"/>
    <w:rsid w:val="00B27A9A"/>
    <w:rsid w:val="00B37F34"/>
    <w:rsid w:val="00B47E1E"/>
    <w:rsid w:val="00B5030E"/>
    <w:rsid w:val="00B53F58"/>
    <w:rsid w:val="00B54661"/>
    <w:rsid w:val="00B55487"/>
    <w:rsid w:val="00B700A8"/>
    <w:rsid w:val="00B763B5"/>
    <w:rsid w:val="00B813F8"/>
    <w:rsid w:val="00B90497"/>
    <w:rsid w:val="00B90654"/>
    <w:rsid w:val="00B91175"/>
    <w:rsid w:val="00BA6D66"/>
    <w:rsid w:val="00BA71B3"/>
    <w:rsid w:val="00BB34BE"/>
    <w:rsid w:val="00BC0E1A"/>
    <w:rsid w:val="00BC1472"/>
    <w:rsid w:val="00BC2D45"/>
    <w:rsid w:val="00BC718D"/>
    <w:rsid w:val="00BD2DD6"/>
    <w:rsid w:val="00BD55EE"/>
    <w:rsid w:val="00BF1017"/>
    <w:rsid w:val="00BF4316"/>
    <w:rsid w:val="00C0155C"/>
    <w:rsid w:val="00C04F7A"/>
    <w:rsid w:val="00C223F8"/>
    <w:rsid w:val="00C2668A"/>
    <w:rsid w:val="00C31C48"/>
    <w:rsid w:val="00C3233C"/>
    <w:rsid w:val="00C3763A"/>
    <w:rsid w:val="00C417F5"/>
    <w:rsid w:val="00C43C14"/>
    <w:rsid w:val="00C60281"/>
    <w:rsid w:val="00C6083D"/>
    <w:rsid w:val="00C61E6D"/>
    <w:rsid w:val="00C755AD"/>
    <w:rsid w:val="00C779DA"/>
    <w:rsid w:val="00C814F7"/>
    <w:rsid w:val="00C81C04"/>
    <w:rsid w:val="00C91B4B"/>
    <w:rsid w:val="00C93DE1"/>
    <w:rsid w:val="00CA1ED0"/>
    <w:rsid w:val="00CA2E0A"/>
    <w:rsid w:val="00CB000D"/>
    <w:rsid w:val="00CB3192"/>
    <w:rsid w:val="00CC0733"/>
    <w:rsid w:val="00CC1E5C"/>
    <w:rsid w:val="00CC374E"/>
    <w:rsid w:val="00CD1043"/>
    <w:rsid w:val="00CD4BD2"/>
    <w:rsid w:val="00CE0493"/>
    <w:rsid w:val="00CE2C76"/>
    <w:rsid w:val="00CE583B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4A50"/>
    <w:rsid w:val="00D74A8E"/>
    <w:rsid w:val="00D77483"/>
    <w:rsid w:val="00D7797C"/>
    <w:rsid w:val="00D83EA1"/>
    <w:rsid w:val="00D8464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940"/>
    <w:rsid w:val="00E066EE"/>
    <w:rsid w:val="00E07D28"/>
    <w:rsid w:val="00E15FAE"/>
    <w:rsid w:val="00E30CB9"/>
    <w:rsid w:val="00E379DC"/>
    <w:rsid w:val="00E40EAE"/>
    <w:rsid w:val="00E46808"/>
    <w:rsid w:val="00E5521B"/>
    <w:rsid w:val="00E57015"/>
    <w:rsid w:val="00E61D86"/>
    <w:rsid w:val="00E61FB1"/>
    <w:rsid w:val="00E63862"/>
    <w:rsid w:val="00E650CB"/>
    <w:rsid w:val="00E665C1"/>
    <w:rsid w:val="00E7253F"/>
    <w:rsid w:val="00E72DA3"/>
    <w:rsid w:val="00E9126A"/>
    <w:rsid w:val="00E97BD9"/>
    <w:rsid w:val="00EA6D55"/>
    <w:rsid w:val="00EB747E"/>
    <w:rsid w:val="00ED4272"/>
    <w:rsid w:val="00EE0848"/>
    <w:rsid w:val="00F03B1E"/>
    <w:rsid w:val="00F03F2C"/>
    <w:rsid w:val="00F04352"/>
    <w:rsid w:val="00F1202D"/>
    <w:rsid w:val="00F217AB"/>
    <w:rsid w:val="00F3439A"/>
    <w:rsid w:val="00F35A06"/>
    <w:rsid w:val="00F435D3"/>
    <w:rsid w:val="00F46425"/>
    <w:rsid w:val="00F5078D"/>
    <w:rsid w:val="00F534FB"/>
    <w:rsid w:val="00F56FFE"/>
    <w:rsid w:val="00F71AC7"/>
    <w:rsid w:val="00F8475B"/>
    <w:rsid w:val="00F904FC"/>
    <w:rsid w:val="00F935BF"/>
    <w:rsid w:val="00F94EB5"/>
    <w:rsid w:val="00FA11F2"/>
    <w:rsid w:val="00FA4359"/>
    <w:rsid w:val="00FA4C84"/>
    <w:rsid w:val="00FB0F18"/>
    <w:rsid w:val="00FD6E04"/>
    <w:rsid w:val="00FE18B2"/>
    <w:rsid w:val="00FE32A0"/>
    <w:rsid w:val="00FE7443"/>
    <w:rsid w:val="00FF184F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FC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12177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2E5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F7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18D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pibroadband.com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1145/3626705.3631881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reyBorland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96E5B1E0CC4E84A6923FAEC161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EE16-BB4A-4C9A-B065-35614B93C52E}"/>
      </w:docPartPr>
      <w:docPartBody>
        <w:p w:rsidR="00385030" w:rsidRDefault="00DD62A1">
          <w:pPr>
            <w:pStyle w:val="1896E5B1E0CC4E84A6923FAEC16107F3"/>
          </w:pPr>
          <w:r w:rsidRPr="009D0878">
            <w:t>Address</w:t>
          </w:r>
        </w:p>
      </w:docPartBody>
    </w:docPart>
    <w:docPart>
      <w:docPartPr>
        <w:name w:val="A9CA30A61E034801AC2DF24728CA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DD89A-8932-4ED0-B86D-F54273A13B61}"/>
      </w:docPartPr>
      <w:docPartBody>
        <w:p w:rsidR="00385030" w:rsidRDefault="00DD62A1">
          <w:pPr>
            <w:pStyle w:val="A9CA30A61E034801AC2DF24728CA6010"/>
          </w:pPr>
          <w:r w:rsidRPr="009D0878">
            <w:t>Phone</w:t>
          </w:r>
        </w:p>
      </w:docPartBody>
    </w:docPart>
    <w:docPart>
      <w:docPartPr>
        <w:name w:val="ADB7CF334BD04C4FB290C5BEFA878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687AC-AE23-45D0-8C3F-836BF4D1B291}"/>
      </w:docPartPr>
      <w:docPartBody>
        <w:p w:rsidR="00385030" w:rsidRDefault="00DD62A1">
          <w:pPr>
            <w:pStyle w:val="ADB7CF334BD04C4FB290C5BEFA878BA5"/>
          </w:pPr>
          <w:r w:rsidRPr="009D0878">
            <w:t>Email</w:t>
          </w:r>
        </w:p>
      </w:docPartBody>
    </w:docPart>
    <w:docPart>
      <w:docPartPr>
        <w:name w:val="10E7F3138695435D8BB34AE728F05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B652-3125-4E51-BF48-22064A17ED52}"/>
      </w:docPartPr>
      <w:docPartBody>
        <w:p w:rsidR="00385030" w:rsidRDefault="00DD62A1">
          <w:pPr>
            <w:pStyle w:val="10E7F3138695435D8BB34AE728F05A5F"/>
          </w:pPr>
          <w:r w:rsidRPr="009D0878">
            <w:t>LinkedIn Profile</w:t>
          </w:r>
        </w:p>
      </w:docPartBody>
    </w:docPart>
    <w:docPart>
      <w:docPartPr>
        <w:name w:val="7BE3297520474A4BB87CA8685F9A9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B703-39CD-478A-B674-8EEBF16AD5CC}"/>
      </w:docPartPr>
      <w:docPartBody>
        <w:p w:rsidR="00385030" w:rsidRDefault="00DD62A1">
          <w:pPr>
            <w:pStyle w:val="7BE3297520474A4BB87CA8685F9A98C8"/>
          </w:pPr>
          <w:r w:rsidRPr="009D0878">
            <w:t>Twitter/Blog/Portfolio</w:t>
          </w:r>
        </w:p>
      </w:docPartBody>
    </w:docPart>
    <w:docPart>
      <w:docPartPr>
        <w:name w:val="DBB1D614C9CB439092635A6CA5514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BBAD9-76BB-448E-B481-1F244374DB35}"/>
      </w:docPartPr>
      <w:docPartBody>
        <w:p w:rsidR="00385030" w:rsidRDefault="00DD62A1">
          <w:pPr>
            <w:pStyle w:val="DBB1D614C9CB439092635A6CA5514EB0"/>
          </w:pPr>
          <w:r w:rsidRPr="00565B06">
            <w:t>Education</w:t>
          </w:r>
        </w:p>
      </w:docPartBody>
    </w:docPart>
    <w:docPart>
      <w:docPartPr>
        <w:name w:val="DBCD4FFAB35F46EB9D4C53546C16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6027-FA87-47C4-8D0A-102CF40C6AD6}"/>
      </w:docPartPr>
      <w:docPartBody>
        <w:p w:rsidR="00385030" w:rsidRDefault="00DD62A1">
          <w:pPr>
            <w:pStyle w:val="DBCD4FFAB35F46EB9D4C53546C16EB8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30"/>
    <w:rsid w:val="00044FDB"/>
    <w:rsid w:val="000626FC"/>
    <w:rsid w:val="000703CF"/>
    <w:rsid w:val="000C1E07"/>
    <w:rsid w:val="001505D7"/>
    <w:rsid w:val="001950D1"/>
    <w:rsid w:val="002B1784"/>
    <w:rsid w:val="002D7359"/>
    <w:rsid w:val="0033236E"/>
    <w:rsid w:val="00341B00"/>
    <w:rsid w:val="0035187F"/>
    <w:rsid w:val="00376EA5"/>
    <w:rsid w:val="00377597"/>
    <w:rsid w:val="00385030"/>
    <w:rsid w:val="003B638F"/>
    <w:rsid w:val="003D795C"/>
    <w:rsid w:val="003E578C"/>
    <w:rsid w:val="003F1765"/>
    <w:rsid w:val="00420762"/>
    <w:rsid w:val="00430FE3"/>
    <w:rsid w:val="004374F2"/>
    <w:rsid w:val="004709EF"/>
    <w:rsid w:val="00474C4E"/>
    <w:rsid w:val="00524ED7"/>
    <w:rsid w:val="00527DC4"/>
    <w:rsid w:val="00701739"/>
    <w:rsid w:val="00705562"/>
    <w:rsid w:val="007667DB"/>
    <w:rsid w:val="007C140E"/>
    <w:rsid w:val="007F7776"/>
    <w:rsid w:val="008209DE"/>
    <w:rsid w:val="008300CF"/>
    <w:rsid w:val="00846AFA"/>
    <w:rsid w:val="00870A73"/>
    <w:rsid w:val="008C1A71"/>
    <w:rsid w:val="008D7848"/>
    <w:rsid w:val="008E58AA"/>
    <w:rsid w:val="008E73DD"/>
    <w:rsid w:val="00912AD7"/>
    <w:rsid w:val="00942ED6"/>
    <w:rsid w:val="009628B8"/>
    <w:rsid w:val="00A41332"/>
    <w:rsid w:val="00A634B7"/>
    <w:rsid w:val="00A6370C"/>
    <w:rsid w:val="00A77025"/>
    <w:rsid w:val="00B21DC5"/>
    <w:rsid w:val="00C141CA"/>
    <w:rsid w:val="00C17C2E"/>
    <w:rsid w:val="00C17C6A"/>
    <w:rsid w:val="00C31305"/>
    <w:rsid w:val="00C5510D"/>
    <w:rsid w:val="00CA5196"/>
    <w:rsid w:val="00CB0B64"/>
    <w:rsid w:val="00D06CDD"/>
    <w:rsid w:val="00DD62A1"/>
    <w:rsid w:val="00DE7CA7"/>
    <w:rsid w:val="00E62573"/>
    <w:rsid w:val="00EE5A53"/>
    <w:rsid w:val="00F017FD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6E5B1E0CC4E84A6923FAEC16107F3">
    <w:name w:val="1896E5B1E0CC4E84A6923FAEC16107F3"/>
  </w:style>
  <w:style w:type="paragraph" w:customStyle="1" w:styleId="A9CA30A61E034801AC2DF24728CA6010">
    <w:name w:val="A9CA30A61E034801AC2DF24728CA6010"/>
  </w:style>
  <w:style w:type="paragraph" w:customStyle="1" w:styleId="ADB7CF334BD04C4FB290C5BEFA878BA5">
    <w:name w:val="ADB7CF334BD04C4FB290C5BEFA878BA5"/>
  </w:style>
  <w:style w:type="paragraph" w:customStyle="1" w:styleId="10E7F3138695435D8BB34AE728F05A5F">
    <w:name w:val="10E7F3138695435D8BB34AE728F05A5F"/>
  </w:style>
  <w:style w:type="paragraph" w:customStyle="1" w:styleId="7BE3297520474A4BB87CA8685F9A98C8">
    <w:name w:val="7BE3297520474A4BB87CA8685F9A98C8"/>
  </w:style>
  <w:style w:type="paragraph" w:customStyle="1" w:styleId="DBB1D614C9CB439092635A6CA5514EB0">
    <w:name w:val="DBB1D614C9CB439092635A6CA5514EB0"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  <w:style w:type="paragraph" w:customStyle="1" w:styleId="DBCD4FFAB35F46EB9D4C53546C16EB8B">
    <w:name w:val="DBCD4FFAB35F46EB9D4C53546C16EB8B"/>
  </w:style>
  <w:style w:type="paragraph" w:customStyle="1" w:styleId="19E4CEAA0C2745FF9318128A4C628D3A">
    <w:name w:val="19E4CEAA0C2745FF9318128A4C628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Berkeley, CA - Northfield, MN</CompanyAddress>
  <CompanyPhone>510-708-5293</CompanyPhone>
  <CompanyFax/>
  <CompanyEmail>moorej2@carleton.edu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593672-A5EC-424B-9349-D744A3B8AE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C:\Users\AudreyBorland\AppData\Roaming\Microsoft\Templates\Student Resume (Modern design).dotx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learnmoore.org/josh/</cp:keywords>
  <dc:description/>
  <cp:lastModifiedBy/>
  <cp:revision>1</cp:revision>
  <dcterms:created xsi:type="dcterms:W3CDTF">2024-09-16T21:53:00Z</dcterms:created>
  <dcterms:modified xsi:type="dcterms:W3CDTF">2024-09-16T21:53:00Z</dcterms:modified>
  <cp:category/>
  <cp:contentStatus>linkedin.com/in/josh-moore-8721551a2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